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311C08" w:rsidP="005C61E4">
            <w:pPr>
              <w:spacing w:after="160"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690434" cy="3516198"/>
                  <wp:effectExtent l="0" t="0" r="0" b="8255"/>
                  <wp:docPr id="3" name="Picture 3" descr="C:\Users\Neil\AppData\Local\Microsoft\Windows\INetCache\Content.Word\Robot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il\AppData\Local\Microsoft\Windows\INetCache\Content.Word\Robot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62" cy="352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1E4" w:rsidRPr="00BE3267" w:rsidRDefault="0040585B" w:rsidP="005C61E4">
            <w:pPr>
              <w:pStyle w:val="Date"/>
            </w:pPr>
            <w:r>
              <w:t>Sept. 16</w:t>
            </w:r>
            <w:r w:rsidR="00BE3267">
              <w:rPr>
                <w:vertAlign w:val="superscript"/>
              </w:rPr>
              <w:t>th</w:t>
            </w:r>
          </w:p>
          <w:p w:rsidR="005C61E4" w:rsidRPr="00AA4794" w:rsidRDefault="00BE3267" w:rsidP="005C61E4">
            <w:pPr>
              <w:pStyle w:val="Title"/>
            </w:pPr>
            <w:r>
              <w:t xml:space="preserve">LEarn </w:t>
            </w:r>
            <w:r w:rsidR="007049EF">
              <w:t>About</w:t>
            </w:r>
            <w:r>
              <w:t xml:space="preserve"> Robotics</w:t>
            </w:r>
          </w:p>
          <w:p w:rsidR="005C61E4" w:rsidRPr="00AA4794" w:rsidRDefault="00BE3267" w:rsidP="005C61E4">
            <w:pPr>
              <w:pStyle w:val="Heading1"/>
              <w:outlineLvl w:val="0"/>
            </w:pPr>
            <w:r>
              <w:t xml:space="preserve">Ever wanted to </w:t>
            </w:r>
            <w:r w:rsidR="00362A02">
              <w:t xml:space="preserve">see a </w:t>
            </w:r>
            <w:r w:rsidR="000548EC">
              <w:t>FIRST</w:t>
            </w:r>
            <w:r w:rsidR="00362A02">
              <w:t xml:space="preserve"> Tech Challenge robot in action?</w:t>
            </w:r>
          </w:p>
          <w:p w:rsidR="005C61E4" w:rsidRPr="00AA4794" w:rsidRDefault="0080339C" w:rsidP="005C61E4">
            <w:pPr>
              <w:spacing w:after="160" w:line="312" w:lineRule="auto"/>
            </w:pPr>
            <w:r>
              <w:t xml:space="preserve">Come join us at </w:t>
            </w:r>
            <w:r w:rsidR="00C0583E">
              <w:t>the Lake Hills Library to learn about</w:t>
            </w:r>
            <w:r w:rsidR="009D192F">
              <w:t xml:space="preserve"> the FIRST Tech Challenge </w:t>
            </w:r>
            <w:r w:rsidR="009B0735">
              <w:t xml:space="preserve">and </w:t>
            </w:r>
            <w:r w:rsidR="00FF44DA">
              <w:t xml:space="preserve">other FIRST events. </w:t>
            </w:r>
            <w:r w:rsidR="003F4B93">
              <w:t>W</w:t>
            </w:r>
            <w:r w:rsidR="00456A63">
              <w:t xml:space="preserve">e’ll show you how we got from whiteboard designs to </w:t>
            </w:r>
            <w:r w:rsidR="00620B52">
              <w:t xml:space="preserve">a </w:t>
            </w:r>
            <w:r w:rsidR="00532614">
              <w:t>fu</w:t>
            </w:r>
            <w:r w:rsidR="00AC594B">
              <w:t>nctional, ball-shooting machine—</w:t>
            </w:r>
            <w:r w:rsidR="00D221A0">
              <w:t>and you’ll get to</w:t>
            </w:r>
            <w:r w:rsidR="00AE4890">
              <w:t xml:space="preserve"> play with our r</w:t>
            </w:r>
            <w:bookmarkStart w:id="0" w:name="_GoBack"/>
            <w:bookmarkEnd w:id="0"/>
            <w:r w:rsidR="00AE4890">
              <w:t>obot!</w:t>
            </w:r>
            <w:r w:rsidR="00AC594B">
              <w:t xml:space="preserve"> </w:t>
            </w:r>
          </w:p>
          <w:p w:rsidR="00880783" w:rsidRPr="00AA4794" w:rsidRDefault="000F790C" w:rsidP="00AA4794">
            <w:pPr>
              <w:spacing w:after="160"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40527" cy="541844"/>
                  <wp:effectExtent l="0" t="0" r="0" b="0"/>
                  <wp:docPr id="1" name="Picture 1" descr="Image result for first tech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irst tech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873" cy="56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80339C" w:rsidP="005C61E4">
            <w:pPr>
              <w:pStyle w:val="Heading2"/>
              <w:outlineLvl w:val="1"/>
            </w:pPr>
            <w:r>
              <w:t>Lake Hills Library</w:t>
            </w:r>
          </w:p>
          <w:p w:rsidR="005C61E4" w:rsidRPr="00AA4794" w:rsidRDefault="006D7939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468D55D23DD415AAA8199083C19C61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Default="009D192F" w:rsidP="005C61E4">
            <w:pPr>
              <w:pStyle w:val="Heading2"/>
              <w:outlineLvl w:val="1"/>
            </w:pPr>
            <w:r>
              <w:t>Sept. 16</w:t>
            </w:r>
            <w:r w:rsidR="0080339C">
              <w:t>, 2017</w:t>
            </w:r>
            <w:r w:rsidR="007B12C2">
              <w:t xml:space="preserve"> </w:t>
            </w:r>
          </w:p>
          <w:p w:rsidR="007B12C2" w:rsidRPr="00AA4794" w:rsidRDefault="007B12C2" w:rsidP="005C61E4">
            <w:pPr>
              <w:pStyle w:val="Heading2"/>
              <w:outlineLvl w:val="1"/>
            </w:pPr>
            <w:r>
              <w:t xml:space="preserve">10AM to 12PM </w:t>
            </w:r>
          </w:p>
          <w:p w:rsidR="005C61E4" w:rsidRPr="00AA4794" w:rsidRDefault="006D7939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198B0D14549E45CBBDDFA9870C6F36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414C6E" w:rsidP="005C61E4">
            <w:pPr>
              <w:pStyle w:val="Heading2"/>
              <w:outlineLvl w:val="1"/>
            </w:pPr>
            <w:r>
              <w:t xml:space="preserve">Learn how to start </w:t>
            </w:r>
            <w:r w:rsidR="004C41BD">
              <w:t>a FIRST Robotics team</w:t>
            </w:r>
          </w:p>
          <w:p w:rsidR="005C61E4" w:rsidRPr="00AA4794" w:rsidRDefault="006D7939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AED0446876674D9A93C31D2749527F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40585B" w:rsidRDefault="0040585B" w:rsidP="005C61E4">
            <w:pPr>
              <w:pStyle w:val="Heading2"/>
              <w:outlineLvl w:val="1"/>
            </w:pPr>
            <w:r>
              <w:t xml:space="preserve">Drive our robot and </w:t>
            </w:r>
            <w:r w:rsidR="00483B1D">
              <w:t>fire</w:t>
            </w:r>
            <w:r>
              <w:t xml:space="preserve"> balls</w:t>
            </w:r>
          </w:p>
          <w:p w:rsidR="005C61E4" w:rsidRPr="00AA4794" w:rsidRDefault="006D7939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5A831AF493D04F38B48E9B1432532B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626A67" w:rsidP="005C61E4">
            <w:pPr>
              <w:pStyle w:val="Heading2"/>
              <w:outlineLvl w:val="1"/>
            </w:pPr>
            <w:r>
              <w:t>Fun for all ages</w:t>
            </w:r>
          </w:p>
          <w:p w:rsidR="005C61E4" w:rsidRPr="00AA4794" w:rsidRDefault="00BE3267" w:rsidP="005C61E4">
            <w:pPr>
              <w:pStyle w:val="Heading3"/>
              <w:outlineLvl w:val="2"/>
            </w:pPr>
            <w:r>
              <w:t>Fuzzy Logic</w:t>
            </w:r>
          </w:p>
          <w:p w:rsidR="005C61E4" w:rsidRPr="00AA4794" w:rsidRDefault="006D7939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0EC205E5300D4DF3B487C83EB2B8E760"/>
                </w:placeholder>
                <w15:appearance w15:val="hidden"/>
                <w:text w:multiLine="1"/>
              </w:sdtPr>
              <w:sdtEndPr/>
              <w:sdtContent>
                <w:r w:rsidR="00BE3267">
                  <w:t>First Tech Challenge</w:t>
                </w:r>
                <w:r w:rsidR="007049EF">
                  <w:br/>
                </w:r>
              </w:sdtContent>
            </w:sdt>
            <w:r w:rsidR="007049EF">
              <w:t xml:space="preserve"> Team 11123</w:t>
            </w:r>
          </w:p>
          <w:p w:rsidR="007049EF" w:rsidRPr="00AA4794" w:rsidRDefault="007049EF" w:rsidP="00AA4794">
            <w:pPr>
              <w:pStyle w:val="ContactInfo"/>
              <w:spacing w:line="312" w:lineRule="auto"/>
            </w:pPr>
            <w:r>
              <w:t>waftc@outlook.com</w:t>
            </w:r>
          </w:p>
          <w:p w:rsidR="00795E64" w:rsidRPr="00AA4794" w:rsidRDefault="00795E64" w:rsidP="00795E64">
            <w:pPr>
              <w:pStyle w:val="ContactInfo"/>
              <w:spacing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643092" cy="16430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icki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28" cy="166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39" w:rsidRDefault="006D7939" w:rsidP="005F5D5F">
      <w:pPr>
        <w:spacing w:after="0" w:line="240" w:lineRule="auto"/>
      </w:pPr>
      <w:r>
        <w:separator/>
      </w:r>
    </w:p>
  </w:endnote>
  <w:endnote w:type="continuationSeparator" w:id="0">
    <w:p w:rsidR="006D7939" w:rsidRDefault="006D7939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39" w:rsidRDefault="006D7939" w:rsidP="005F5D5F">
      <w:pPr>
        <w:spacing w:after="0" w:line="240" w:lineRule="auto"/>
      </w:pPr>
      <w:r>
        <w:separator/>
      </w:r>
    </w:p>
  </w:footnote>
  <w:footnote w:type="continuationSeparator" w:id="0">
    <w:p w:rsidR="006D7939" w:rsidRDefault="006D7939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tzS2MDU1NjY3MTFV0lEKTi0uzszPAykwqgUAVVVfNCwAAAA="/>
  </w:docVars>
  <w:rsids>
    <w:rsidRoot w:val="00F76417"/>
    <w:rsid w:val="000168C0"/>
    <w:rsid w:val="000427C6"/>
    <w:rsid w:val="000548EC"/>
    <w:rsid w:val="00076F31"/>
    <w:rsid w:val="000F790C"/>
    <w:rsid w:val="00171CDD"/>
    <w:rsid w:val="00175521"/>
    <w:rsid w:val="00181FB9"/>
    <w:rsid w:val="00215438"/>
    <w:rsid w:val="00251739"/>
    <w:rsid w:val="00261A78"/>
    <w:rsid w:val="00311C08"/>
    <w:rsid w:val="00362A02"/>
    <w:rsid w:val="003B6A17"/>
    <w:rsid w:val="003F0D69"/>
    <w:rsid w:val="003F4B93"/>
    <w:rsid w:val="0040585B"/>
    <w:rsid w:val="00411532"/>
    <w:rsid w:val="00413231"/>
    <w:rsid w:val="00414C6E"/>
    <w:rsid w:val="00456A63"/>
    <w:rsid w:val="00483B1D"/>
    <w:rsid w:val="004B0510"/>
    <w:rsid w:val="004C41BD"/>
    <w:rsid w:val="005222EE"/>
    <w:rsid w:val="00532614"/>
    <w:rsid w:val="00541BB3"/>
    <w:rsid w:val="00544732"/>
    <w:rsid w:val="005A531C"/>
    <w:rsid w:val="005C61E4"/>
    <w:rsid w:val="005F5D5F"/>
    <w:rsid w:val="00620B52"/>
    <w:rsid w:val="00626A67"/>
    <w:rsid w:val="00665EA1"/>
    <w:rsid w:val="006D7939"/>
    <w:rsid w:val="006E5B0F"/>
    <w:rsid w:val="006F7015"/>
    <w:rsid w:val="007049EF"/>
    <w:rsid w:val="0079199F"/>
    <w:rsid w:val="00795E64"/>
    <w:rsid w:val="007B12C2"/>
    <w:rsid w:val="007B5354"/>
    <w:rsid w:val="0080339C"/>
    <w:rsid w:val="00837654"/>
    <w:rsid w:val="00880783"/>
    <w:rsid w:val="008B5772"/>
    <w:rsid w:val="008C031F"/>
    <w:rsid w:val="008C1756"/>
    <w:rsid w:val="008D17FF"/>
    <w:rsid w:val="008F6C52"/>
    <w:rsid w:val="009141C6"/>
    <w:rsid w:val="009B0735"/>
    <w:rsid w:val="009D192F"/>
    <w:rsid w:val="00A03450"/>
    <w:rsid w:val="00A97C88"/>
    <w:rsid w:val="00AA4794"/>
    <w:rsid w:val="00AB3068"/>
    <w:rsid w:val="00AB58F4"/>
    <w:rsid w:val="00AC594B"/>
    <w:rsid w:val="00AE4890"/>
    <w:rsid w:val="00AF32DC"/>
    <w:rsid w:val="00B46A60"/>
    <w:rsid w:val="00BB210B"/>
    <w:rsid w:val="00BC45F1"/>
    <w:rsid w:val="00BC6ED1"/>
    <w:rsid w:val="00BE3267"/>
    <w:rsid w:val="00C0583E"/>
    <w:rsid w:val="00C57F20"/>
    <w:rsid w:val="00D16845"/>
    <w:rsid w:val="00D221A0"/>
    <w:rsid w:val="00D56FBE"/>
    <w:rsid w:val="00D751DD"/>
    <w:rsid w:val="00E15BDC"/>
    <w:rsid w:val="00E226AF"/>
    <w:rsid w:val="00E3564F"/>
    <w:rsid w:val="00EC1838"/>
    <w:rsid w:val="00ED1163"/>
    <w:rsid w:val="00F2548A"/>
    <w:rsid w:val="00F76417"/>
    <w:rsid w:val="00FA21D4"/>
    <w:rsid w:val="00FB2003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A43FC"/>
  <w15:chartTrackingRefBased/>
  <w15:docId w15:val="{3B33465F-D496-4C2E-B159-7A4C812A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7049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8D55D23DD415AAA8199083C19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9E9F-3EE1-4AC6-B6B6-150562C212C4}"/>
      </w:docPartPr>
      <w:docPartBody>
        <w:p w:rsidR="005C13D2" w:rsidRDefault="00680B1D">
          <w:pPr>
            <w:pStyle w:val="C468D55D23DD415AAA8199083C19C615"/>
          </w:pPr>
          <w:r w:rsidRPr="00AA4794">
            <w:t>────</w:t>
          </w:r>
        </w:p>
      </w:docPartBody>
    </w:docPart>
    <w:docPart>
      <w:docPartPr>
        <w:name w:val="198B0D14549E45CBBDDFA9870C6F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2995-C08E-4F85-91D6-A4CA06072E73}"/>
      </w:docPartPr>
      <w:docPartBody>
        <w:p w:rsidR="005C13D2" w:rsidRDefault="00680B1D">
          <w:pPr>
            <w:pStyle w:val="198B0D14549E45CBBDDFA9870C6F3608"/>
          </w:pPr>
          <w:r w:rsidRPr="00AA4794">
            <w:t>────</w:t>
          </w:r>
        </w:p>
      </w:docPartBody>
    </w:docPart>
    <w:docPart>
      <w:docPartPr>
        <w:name w:val="AED0446876674D9A93C31D274952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B6D4-E723-4552-A039-D8D7C8E575B8}"/>
      </w:docPartPr>
      <w:docPartBody>
        <w:p w:rsidR="005C13D2" w:rsidRDefault="00680B1D">
          <w:pPr>
            <w:pStyle w:val="AED0446876674D9A93C31D2749527F90"/>
          </w:pPr>
          <w:r w:rsidRPr="00AA4794">
            <w:t>────</w:t>
          </w:r>
        </w:p>
      </w:docPartBody>
    </w:docPart>
    <w:docPart>
      <w:docPartPr>
        <w:name w:val="5A831AF493D04F38B48E9B143253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202E-FBD5-41F5-BDE8-D0B4680307BB}"/>
      </w:docPartPr>
      <w:docPartBody>
        <w:p w:rsidR="005C13D2" w:rsidRDefault="00680B1D">
          <w:pPr>
            <w:pStyle w:val="5A831AF493D04F38B48E9B1432532BF1"/>
          </w:pPr>
          <w:r w:rsidRPr="00AA4794">
            <w:t>────</w:t>
          </w:r>
        </w:p>
      </w:docPartBody>
    </w:docPart>
    <w:docPart>
      <w:docPartPr>
        <w:name w:val="0EC205E5300D4DF3B487C83EB2B8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FFAB-21CC-4FD1-B5AF-83A065CC3204}"/>
      </w:docPartPr>
      <w:docPartBody>
        <w:p w:rsidR="005C13D2" w:rsidRDefault="00680B1D">
          <w:pPr>
            <w:pStyle w:val="0EC205E5300D4DF3B487C83EB2B8E760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1D"/>
    <w:rsid w:val="005927A1"/>
    <w:rsid w:val="005C13D2"/>
    <w:rsid w:val="006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6F32F2FF94FBC8CE6C250B3A03E7A">
    <w:name w:val="35D6F32F2FF94FBC8CE6C250B3A03E7A"/>
  </w:style>
  <w:style w:type="paragraph" w:customStyle="1" w:styleId="687CDE0D95364F92B0C8D46B128E5425">
    <w:name w:val="687CDE0D95364F92B0C8D46B128E5425"/>
  </w:style>
  <w:style w:type="paragraph" w:customStyle="1" w:styleId="6CEED705D9254B3295E9FA28091FEDEE">
    <w:name w:val="6CEED705D9254B3295E9FA28091FEDEE"/>
  </w:style>
  <w:style w:type="paragraph" w:customStyle="1" w:styleId="500FE8EE10194BE98BC6A1EF4957B866">
    <w:name w:val="500FE8EE10194BE98BC6A1EF4957B866"/>
  </w:style>
  <w:style w:type="paragraph" w:customStyle="1" w:styleId="FEA76C3CF31444E8B0EE2A8C911E3A9D">
    <w:name w:val="FEA76C3CF31444E8B0EE2A8C911E3A9D"/>
  </w:style>
  <w:style w:type="paragraph" w:customStyle="1" w:styleId="C468D55D23DD415AAA8199083C19C615">
    <w:name w:val="C468D55D23DD415AAA8199083C19C615"/>
  </w:style>
  <w:style w:type="paragraph" w:customStyle="1" w:styleId="FDBD30F0F97D437E8B870FF037C8168E">
    <w:name w:val="FDBD30F0F97D437E8B870FF037C8168E"/>
  </w:style>
  <w:style w:type="paragraph" w:customStyle="1" w:styleId="198B0D14549E45CBBDDFA9870C6F3608">
    <w:name w:val="198B0D14549E45CBBDDFA9870C6F3608"/>
  </w:style>
  <w:style w:type="paragraph" w:customStyle="1" w:styleId="9715A2E1A38643D98050D232B883FDDA">
    <w:name w:val="9715A2E1A38643D98050D232B883FDDA"/>
  </w:style>
  <w:style w:type="paragraph" w:customStyle="1" w:styleId="AED0446876674D9A93C31D2749527F90">
    <w:name w:val="AED0446876674D9A93C31D2749527F90"/>
  </w:style>
  <w:style w:type="paragraph" w:customStyle="1" w:styleId="9E4FA5A4D8DA4CC1B259D18F722D52AD">
    <w:name w:val="9E4FA5A4D8DA4CC1B259D18F722D52AD"/>
  </w:style>
  <w:style w:type="paragraph" w:customStyle="1" w:styleId="5A831AF493D04F38B48E9B1432532BF1">
    <w:name w:val="5A831AF493D04F38B48E9B1432532BF1"/>
  </w:style>
  <w:style w:type="paragraph" w:customStyle="1" w:styleId="2420301245744987A2ED6DE0A6A59B58">
    <w:name w:val="2420301245744987A2ED6DE0A6A59B58"/>
  </w:style>
  <w:style w:type="paragraph" w:customStyle="1" w:styleId="981541AFB87544BEA0F86C7746D2AE15">
    <w:name w:val="981541AFB87544BEA0F86C7746D2AE15"/>
  </w:style>
  <w:style w:type="paragraph" w:customStyle="1" w:styleId="0EC205E5300D4DF3B487C83EB2B8E760">
    <w:name w:val="0EC205E5300D4DF3B487C83EB2B8E760"/>
  </w:style>
  <w:style w:type="paragraph" w:customStyle="1" w:styleId="5E068B9D00C947C1A7679AC1A4D81D4D">
    <w:name w:val="5E068B9D00C947C1A7679AC1A4D81D4D"/>
  </w:style>
  <w:style w:type="paragraph" w:customStyle="1" w:styleId="42832A13C69643568188E1B7DBFBFE4A">
    <w:name w:val="42832A13C69643568188E1B7DBFBFE4A"/>
  </w:style>
  <w:style w:type="paragraph" w:customStyle="1" w:styleId="2C8BF1F915EB48DFB8A23589F1B28F99">
    <w:name w:val="2C8BF1F915EB48DFB8A23589F1B28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Chowdhury</dc:creator>
  <cp:keywords/>
  <dc:description/>
  <cp:lastModifiedBy>Neil Chowdhury</cp:lastModifiedBy>
  <cp:revision>36</cp:revision>
  <dcterms:created xsi:type="dcterms:W3CDTF">2017-09-03T02:29:00Z</dcterms:created>
  <dcterms:modified xsi:type="dcterms:W3CDTF">2017-09-08T02:42:00Z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